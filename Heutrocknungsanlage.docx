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156" w:rsidRDefault="00CE010A" w:rsidP="00DC1A60">
      <w:pPr>
        <w:pStyle w:val="Titel"/>
      </w:pPr>
      <w:r>
        <w:t>Heutrocknungsanlage</w:t>
      </w:r>
    </w:p>
    <w:p w:rsidR="00CE010A" w:rsidRPr="00542321" w:rsidRDefault="00B8173B" w:rsidP="00CE010A">
      <w:pPr>
        <w:rPr>
          <w:u w:val="single"/>
        </w:rPr>
      </w:pPr>
      <w:r>
        <w:rPr>
          <w:u w:val="single"/>
        </w:rPr>
        <w:t>Anforderungen</w:t>
      </w:r>
      <w:r w:rsidR="00542321" w:rsidRPr="00542321">
        <w:rPr>
          <w:u w:val="single"/>
        </w:rPr>
        <w:t>:</w:t>
      </w:r>
    </w:p>
    <w:p w:rsidR="00542321" w:rsidRDefault="00542321" w:rsidP="00542321">
      <w:pPr>
        <w:pStyle w:val="Listenabsatz"/>
        <w:numPr>
          <w:ilvl w:val="0"/>
          <w:numId w:val="1"/>
        </w:numPr>
      </w:pPr>
      <w:r>
        <w:t>LCD-Display mit Infos</w:t>
      </w:r>
    </w:p>
    <w:p w:rsidR="00542321" w:rsidRDefault="00542321" w:rsidP="00542321">
      <w:pPr>
        <w:pStyle w:val="Listenabsatz"/>
        <w:numPr>
          <w:ilvl w:val="0"/>
          <w:numId w:val="1"/>
        </w:numPr>
      </w:pPr>
      <w:r>
        <w:t>5 Temperatur/Feuchtesensoren (DHT22)</w:t>
      </w:r>
    </w:p>
    <w:p w:rsidR="00542321" w:rsidRPr="00542321" w:rsidRDefault="00542321" w:rsidP="00542321">
      <w:pPr>
        <w:pStyle w:val="Listenabsatz"/>
        <w:numPr>
          <w:ilvl w:val="0"/>
          <w:numId w:val="1"/>
        </w:numPr>
      </w:pPr>
      <w:r w:rsidRPr="00542321">
        <w:t>SD-Card Modul für Logger Infos (ggf. Auch einen Graphen)</w:t>
      </w:r>
    </w:p>
    <w:p w:rsidR="00542321" w:rsidRDefault="00AB6409" w:rsidP="00AB6409">
      <w:pPr>
        <w:pStyle w:val="Listenabsatz"/>
        <w:numPr>
          <w:ilvl w:val="0"/>
          <w:numId w:val="1"/>
        </w:numPr>
      </w:pPr>
      <w:r>
        <w:t xml:space="preserve">Später auch </w:t>
      </w:r>
      <w:r w:rsidR="009D3239">
        <w:t>Relaissteuerung für Lüfter</w:t>
      </w:r>
    </w:p>
    <w:p w:rsidR="009D3239" w:rsidRPr="00A03C8B" w:rsidRDefault="00A03C8B" w:rsidP="00A03C8B">
      <w:pPr>
        <w:rPr>
          <w:u w:val="single"/>
        </w:rPr>
      </w:pPr>
      <w:r w:rsidRPr="00A03C8B">
        <w:rPr>
          <w:u w:val="single"/>
        </w:rPr>
        <w:t>Teile:</w:t>
      </w:r>
    </w:p>
    <w:p w:rsidR="00A03C8B" w:rsidRDefault="00A03C8B" w:rsidP="00A03C8B">
      <w:pPr>
        <w:pStyle w:val="Listenabsatz"/>
        <w:numPr>
          <w:ilvl w:val="0"/>
          <w:numId w:val="2"/>
        </w:numPr>
      </w:pPr>
      <w:r>
        <w:t>5 x DHT22 (je 5€)</w:t>
      </w:r>
    </w:p>
    <w:p w:rsidR="00A03C8B" w:rsidRDefault="00A03C8B" w:rsidP="00A03C8B">
      <w:pPr>
        <w:pStyle w:val="Listenabsatz"/>
        <w:numPr>
          <w:ilvl w:val="0"/>
          <w:numId w:val="2"/>
        </w:numPr>
      </w:pPr>
      <w:r>
        <w:t>1x Arduino Mega (</w:t>
      </w:r>
      <w:r w:rsidR="000C2CF9">
        <w:t>36€</w:t>
      </w:r>
      <w:r>
        <w:t>)</w:t>
      </w:r>
    </w:p>
    <w:p w:rsidR="000C2CF9" w:rsidRDefault="000C2CF9" w:rsidP="00A03C8B">
      <w:pPr>
        <w:pStyle w:val="Listenabsatz"/>
        <w:numPr>
          <w:ilvl w:val="0"/>
          <w:numId w:val="2"/>
        </w:numPr>
      </w:pPr>
      <w:r>
        <w:t>50 Meter Kabel (20€)</w:t>
      </w:r>
    </w:p>
    <w:p w:rsidR="000C2CF9" w:rsidRDefault="000C2CF9" w:rsidP="00A03C8B">
      <w:pPr>
        <w:pStyle w:val="Listenabsatz"/>
        <w:numPr>
          <w:ilvl w:val="0"/>
          <w:numId w:val="2"/>
        </w:numPr>
        <w:rPr>
          <w:lang w:val="en-US"/>
        </w:rPr>
      </w:pPr>
      <w:r w:rsidRPr="000C2CF9">
        <w:rPr>
          <w:lang w:val="en-US"/>
        </w:rPr>
        <w:t>LCD/TFT Display mit SD-Card slot (30€)</w:t>
      </w:r>
    </w:p>
    <w:p w:rsidR="00F92CD5" w:rsidRDefault="00F92CD5" w:rsidP="00A03C8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Netzteil (10€)</w:t>
      </w:r>
    </w:p>
    <w:p w:rsidR="00E93658" w:rsidRPr="00E93658" w:rsidRDefault="00E93658" w:rsidP="00E93658">
      <w:pPr>
        <w:rPr>
          <w:lang w:val="en-US"/>
        </w:rPr>
      </w:pPr>
      <w:r>
        <w:rPr>
          <w:lang w:val="en-US"/>
        </w:rPr>
        <w:t>Gnuplot Graph?</w:t>
      </w:r>
      <w:bookmarkStart w:id="0" w:name="_GoBack"/>
      <w:bookmarkEnd w:id="0"/>
    </w:p>
    <w:p w:rsidR="00DC1A60" w:rsidRPr="000C2CF9" w:rsidRDefault="00CE010A" w:rsidP="00CE010A">
      <w:pPr>
        <w:rPr>
          <w:lang w:val="en-US"/>
        </w:rPr>
      </w:pPr>
      <w:r w:rsidRPr="000C2CF9">
        <w:rPr>
          <w:lang w:val="en-US"/>
        </w:rPr>
        <w:tab/>
      </w:r>
    </w:p>
    <w:sectPr w:rsidR="00DC1A60" w:rsidRPr="000C2CF9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7641" w:rsidRDefault="00987641" w:rsidP="00DC1A60">
      <w:pPr>
        <w:spacing w:after="0" w:line="240" w:lineRule="auto"/>
      </w:pPr>
      <w:r>
        <w:separator/>
      </w:r>
    </w:p>
  </w:endnote>
  <w:endnote w:type="continuationSeparator" w:id="0">
    <w:p w:rsidR="00987641" w:rsidRDefault="00987641" w:rsidP="00DC1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78600566"/>
      <w:docPartObj>
        <w:docPartGallery w:val="Page Numbers (Bottom of Page)"/>
        <w:docPartUnique/>
      </w:docPartObj>
    </w:sdtPr>
    <w:sdtEndPr/>
    <w:sdtContent>
      <w:p w:rsidR="009274F9" w:rsidRDefault="009274F9">
        <w:pPr>
          <w:pStyle w:val="Fuzeile"/>
          <w:jc w:val="center"/>
        </w:pPr>
        <w:r>
          <w:rPr>
            <w:noProof/>
            <w:lang w:eastAsia="de-DE"/>
          </w:rPr>
          <mc:AlternateContent>
            <mc:Choice Requires="wps">
              <w:drawing>
                <wp:inline distT="0" distB="0" distL="0" distR="0" wp14:editId="30D65B82">
                  <wp:extent cx="5467350" cy="45085"/>
                  <wp:effectExtent l="9525" t="9525" r="0" b="2540"/>
                  <wp:docPr id="648" name="AutoForm 1" descr="Horizontal hel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Form 1" o:spid="_x0000_s1026" type="#_x0000_t110" alt="Horizontal hel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9274F9" w:rsidRDefault="009274F9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E93658">
          <w:rPr>
            <w:noProof/>
          </w:rPr>
          <w:t>1</w:t>
        </w:r>
        <w:r>
          <w:fldChar w:fldCharType="end"/>
        </w:r>
      </w:p>
    </w:sdtContent>
  </w:sdt>
  <w:p w:rsidR="009274F9" w:rsidRDefault="009274F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7641" w:rsidRDefault="00987641" w:rsidP="00DC1A60">
      <w:pPr>
        <w:spacing w:after="0" w:line="240" w:lineRule="auto"/>
      </w:pPr>
      <w:r>
        <w:separator/>
      </w:r>
    </w:p>
  </w:footnote>
  <w:footnote w:type="continuationSeparator" w:id="0">
    <w:p w:rsidR="00987641" w:rsidRDefault="00987641" w:rsidP="00DC1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A60" w:rsidRDefault="00DC1A60" w:rsidP="00DC1A60">
    <w:pPr>
      <w:pStyle w:val="Kopfzeile"/>
      <w:jc w:val="right"/>
    </w:pPr>
    <w:r>
      <w:t>Mika Mampe</w:t>
    </w:r>
  </w:p>
  <w:p w:rsidR="00DC1A60" w:rsidRDefault="009274F9" w:rsidP="009274F9">
    <w:pPr>
      <w:pStyle w:val="Kopfzeile"/>
      <w:jc w:val="right"/>
    </w:pPr>
    <w:r>
      <w:fldChar w:fldCharType="begin"/>
    </w:r>
    <w:r>
      <w:instrText xml:space="preserve"> TIME \@ "d. MMMM yyyy" </w:instrText>
    </w:r>
    <w:r>
      <w:fldChar w:fldCharType="separate"/>
    </w:r>
    <w:r w:rsidR="00E93658">
      <w:rPr>
        <w:noProof/>
      </w:rPr>
      <w:t>3. April 2016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43E4D"/>
    <w:multiLevelType w:val="hybridMultilevel"/>
    <w:tmpl w:val="B00643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5F1B1F"/>
    <w:multiLevelType w:val="hybridMultilevel"/>
    <w:tmpl w:val="4050BA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10A"/>
    <w:rsid w:val="000366DE"/>
    <w:rsid w:val="000C2CF9"/>
    <w:rsid w:val="000F6076"/>
    <w:rsid w:val="00415EC1"/>
    <w:rsid w:val="00524DCA"/>
    <w:rsid w:val="00542321"/>
    <w:rsid w:val="009274F9"/>
    <w:rsid w:val="00987641"/>
    <w:rsid w:val="009D3239"/>
    <w:rsid w:val="00A03C8B"/>
    <w:rsid w:val="00AB6409"/>
    <w:rsid w:val="00B8173B"/>
    <w:rsid w:val="00CE010A"/>
    <w:rsid w:val="00DC1A60"/>
    <w:rsid w:val="00E93658"/>
    <w:rsid w:val="00F9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C1A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C1A60"/>
  </w:style>
  <w:style w:type="paragraph" w:styleId="Fuzeile">
    <w:name w:val="footer"/>
    <w:basedOn w:val="Standard"/>
    <w:link w:val="FuzeileZchn"/>
    <w:uiPriority w:val="99"/>
    <w:unhideWhenUsed/>
    <w:rsid w:val="00DC1A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1A60"/>
  </w:style>
  <w:style w:type="paragraph" w:styleId="Titel">
    <w:name w:val="Title"/>
    <w:basedOn w:val="Standard"/>
    <w:next w:val="Standard"/>
    <w:link w:val="TitelZchn"/>
    <w:uiPriority w:val="10"/>
    <w:qFormat/>
    <w:rsid w:val="00DC1A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C1A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5423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C1A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C1A60"/>
  </w:style>
  <w:style w:type="paragraph" w:styleId="Fuzeile">
    <w:name w:val="footer"/>
    <w:basedOn w:val="Standard"/>
    <w:link w:val="FuzeileZchn"/>
    <w:uiPriority w:val="99"/>
    <w:unhideWhenUsed/>
    <w:rsid w:val="00DC1A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1A60"/>
  </w:style>
  <w:style w:type="paragraph" w:styleId="Titel">
    <w:name w:val="Title"/>
    <w:basedOn w:val="Standard"/>
    <w:next w:val="Standard"/>
    <w:link w:val="TitelZchn"/>
    <w:uiPriority w:val="10"/>
    <w:qFormat/>
    <w:rsid w:val="00DC1A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C1A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542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k\Desktop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45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9</cp:revision>
  <dcterms:created xsi:type="dcterms:W3CDTF">2016-04-02T11:05:00Z</dcterms:created>
  <dcterms:modified xsi:type="dcterms:W3CDTF">2016-04-03T16:31:00Z</dcterms:modified>
</cp:coreProperties>
</file>