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6156" w:rsidRPr="00106070" w:rsidRDefault="008D6361" w:rsidP="00706D48">
      <w:pPr>
        <w:pStyle w:val="Titel"/>
        <w:rPr>
          <w:rFonts w:ascii="Courier New" w:hAnsi="Courier New" w:cs="Courier New"/>
        </w:rPr>
      </w:pPr>
      <w:r w:rsidRPr="00106070">
        <w:rPr>
          <w:rFonts w:ascii="Courier New" w:hAnsi="Courier New" w:cs="Courier New"/>
        </w:rPr>
        <w:t>Bedienungsanleitung der Heutrocknungsanlage</w:t>
      </w:r>
    </w:p>
    <w:p w:rsidR="00F9663B" w:rsidRPr="00106070" w:rsidRDefault="00F9663B" w:rsidP="008F02EA">
      <w:pPr>
        <w:pStyle w:val="berschrift2"/>
        <w:numPr>
          <w:ilvl w:val="0"/>
          <w:numId w:val="2"/>
        </w:numPr>
        <w:rPr>
          <w:rFonts w:ascii="Courier New" w:hAnsi="Courier New" w:cs="Courier New"/>
        </w:rPr>
      </w:pPr>
      <w:r w:rsidRPr="00106070">
        <w:rPr>
          <w:rFonts w:ascii="Courier New" w:hAnsi="Courier New" w:cs="Courier New"/>
        </w:rPr>
        <w:t>Einsatzzweck der Anlage</w:t>
      </w:r>
    </w:p>
    <w:p w:rsidR="00CC350D" w:rsidRPr="00106070" w:rsidRDefault="00A3545B" w:rsidP="00CC350D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Die Anlage ist dazu geeign</w:t>
      </w:r>
      <w:r w:rsidR="00462DB7">
        <w:rPr>
          <w:rFonts w:ascii="Courier New" w:hAnsi="Courier New" w:cs="Courier New"/>
        </w:rPr>
        <w:t xml:space="preserve">et, </w:t>
      </w:r>
      <w:r w:rsidR="006940D3">
        <w:rPr>
          <w:rFonts w:ascii="Courier New" w:hAnsi="Courier New" w:cs="Courier New"/>
        </w:rPr>
        <w:t>Temperaturdaten</w:t>
      </w:r>
      <w:r w:rsidR="007C6E14">
        <w:rPr>
          <w:rFonts w:ascii="Courier New" w:hAnsi="Courier New" w:cs="Courier New"/>
        </w:rPr>
        <w:t xml:space="preserve"> </w:t>
      </w:r>
      <w:r w:rsidR="009E67D0">
        <w:rPr>
          <w:rFonts w:ascii="Courier New" w:hAnsi="Courier New" w:cs="Courier New"/>
        </w:rPr>
        <w:t>zu messen, aufzuzeichnen</w:t>
      </w:r>
      <w:r w:rsidR="00DA63F5">
        <w:rPr>
          <w:rFonts w:ascii="Courier New" w:hAnsi="Courier New" w:cs="Courier New"/>
        </w:rPr>
        <w:t xml:space="preserve"> und deren Differenz</w:t>
      </w:r>
      <w:r w:rsidR="00E946BF">
        <w:rPr>
          <w:rFonts w:ascii="Courier New" w:hAnsi="Courier New" w:cs="Courier New"/>
        </w:rPr>
        <w:t xml:space="preserve"> grafisch dazustellen</w:t>
      </w:r>
      <w:r w:rsidR="00DA63F5">
        <w:rPr>
          <w:rFonts w:ascii="Courier New" w:hAnsi="Courier New" w:cs="Courier New"/>
        </w:rPr>
        <w:t>.</w:t>
      </w:r>
      <w:r w:rsidR="00384582">
        <w:rPr>
          <w:rFonts w:ascii="Courier New" w:hAnsi="Courier New" w:cs="Courier New"/>
        </w:rPr>
        <w:t xml:space="preserve"> Die </w:t>
      </w:r>
      <w:r w:rsidR="002B1BFE">
        <w:rPr>
          <w:rFonts w:ascii="Courier New" w:hAnsi="Courier New" w:cs="Courier New"/>
        </w:rPr>
        <w:t>Anzeige</w:t>
      </w:r>
      <w:r w:rsidR="00384582">
        <w:rPr>
          <w:rFonts w:ascii="Courier New" w:hAnsi="Courier New" w:cs="Courier New"/>
        </w:rPr>
        <w:t xml:space="preserve"> der Daten </w:t>
      </w:r>
      <w:r w:rsidR="00666781">
        <w:rPr>
          <w:rFonts w:ascii="Courier New" w:hAnsi="Courier New" w:cs="Courier New"/>
        </w:rPr>
        <w:t>erfolgt auf einem mobilen Gerät z.B. Handy</w:t>
      </w:r>
      <w:r w:rsidR="00B43407">
        <w:rPr>
          <w:rFonts w:ascii="Courier New" w:hAnsi="Courier New" w:cs="Courier New"/>
        </w:rPr>
        <w:t>.</w:t>
      </w:r>
    </w:p>
    <w:p w:rsidR="005A70CB" w:rsidRPr="00106070" w:rsidRDefault="005A70CB" w:rsidP="008F02EA">
      <w:pPr>
        <w:pStyle w:val="berschrift2"/>
        <w:numPr>
          <w:ilvl w:val="0"/>
          <w:numId w:val="2"/>
        </w:numPr>
        <w:rPr>
          <w:rFonts w:ascii="Courier New" w:hAnsi="Courier New" w:cs="Courier New"/>
        </w:rPr>
      </w:pPr>
      <w:r w:rsidRPr="00106070">
        <w:rPr>
          <w:rFonts w:ascii="Courier New" w:hAnsi="Courier New" w:cs="Courier New"/>
        </w:rPr>
        <w:t>Bestandteile der Anlage</w:t>
      </w:r>
    </w:p>
    <w:p w:rsidR="00641BB6" w:rsidRPr="00106070" w:rsidRDefault="00F15A78" w:rsidP="00641BB6">
      <w:pPr>
        <w:ind w:left="360"/>
        <w:rPr>
          <w:rFonts w:ascii="Courier New" w:hAnsi="Courier New" w:cs="Courier New"/>
        </w:rPr>
      </w:pPr>
      <w:r w:rsidRPr="00106070">
        <w:rPr>
          <w:rFonts w:ascii="Courier New" w:hAnsi="Courier New" w:cs="Courier New"/>
        </w:rPr>
        <w:t>1x Hauptcontroller mit W-</w:t>
      </w:r>
      <w:r w:rsidR="00D77414" w:rsidRPr="00106070">
        <w:rPr>
          <w:rFonts w:ascii="Courier New" w:hAnsi="Courier New" w:cs="Courier New"/>
        </w:rPr>
        <w:t>LAN</w:t>
      </w:r>
    </w:p>
    <w:p w:rsidR="00F82A32" w:rsidRPr="00106070" w:rsidRDefault="00D77414" w:rsidP="00677250">
      <w:pPr>
        <w:ind w:left="360"/>
        <w:rPr>
          <w:rFonts w:ascii="Courier New" w:hAnsi="Courier New" w:cs="Courier New"/>
        </w:rPr>
      </w:pPr>
      <w:r w:rsidRPr="00106070">
        <w:rPr>
          <w:rFonts w:ascii="Courier New" w:hAnsi="Courier New" w:cs="Courier New"/>
        </w:rPr>
        <w:t>2x W-LAN Temperatur Sensor</w:t>
      </w:r>
    </w:p>
    <w:p w:rsidR="00797D08" w:rsidRPr="00106070" w:rsidRDefault="00797D08" w:rsidP="00677250">
      <w:pPr>
        <w:ind w:left="360"/>
        <w:rPr>
          <w:rFonts w:ascii="Courier New" w:hAnsi="Courier New" w:cs="Courier New"/>
        </w:rPr>
      </w:pPr>
      <w:r w:rsidRPr="00106070">
        <w:rPr>
          <w:rFonts w:ascii="Courier New" w:hAnsi="Courier New" w:cs="Courier New"/>
        </w:rPr>
        <w:t>2x 5V Netzteile</w:t>
      </w:r>
    </w:p>
    <w:p w:rsidR="002B419D" w:rsidRDefault="002B419D" w:rsidP="00677250">
      <w:pPr>
        <w:ind w:left="360"/>
        <w:rPr>
          <w:rFonts w:ascii="Courier New" w:hAnsi="Courier New" w:cs="Courier New"/>
        </w:rPr>
      </w:pPr>
      <w:r w:rsidRPr="00106070">
        <w:rPr>
          <w:rFonts w:ascii="Courier New" w:hAnsi="Courier New" w:cs="Courier New"/>
        </w:rPr>
        <w:t xml:space="preserve">1x </w:t>
      </w:r>
      <w:r w:rsidR="00FA52F1">
        <w:rPr>
          <w:rFonts w:ascii="Courier New" w:hAnsi="Courier New" w:cs="Courier New"/>
        </w:rPr>
        <w:t>Micro-USB Kabel</w:t>
      </w:r>
    </w:p>
    <w:p w:rsidR="00D8662C" w:rsidRDefault="003A379A" w:rsidP="00677250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de-DE"/>
        </w:rPr>
        <w:drawing>
          <wp:anchor distT="0" distB="0" distL="114300" distR="114300" simplePos="0" relativeHeight="251658240" behindDoc="0" locked="0" layoutInCell="1" allowOverlap="1" wp14:anchorId="10F688D9" wp14:editId="5CECA27B">
            <wp:simplePos x="0" y="0"/>
            <wp:positionH relativeFrom="column">
              <wp:posOffset>3320415</wp:posOffset>
            </wp:positionH>
            <wp:positionV relativeFrom="paragraph">
              <wp:posOffset>635</wp:posOffset>
            </wp:positionV>
            <wp:extent cx="2947670" cy="1660525"/>
            <wp:effectExtent l="0" t="0" r="5080" b="0"/>
            <wp:wrapNone/>
            <wp:docPr id="2" name="Grafik 2" descr="C:\Users\Jack\Desktop\Heutrocknungsanlage\Bilder\Anlage\20160903_1138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ck\Desktop\Heutrocknungsanlage\Bilder\Anlage\20160903_113823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7670" cy="166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662C">
        <w:rPr>
          <w:rFonts w:ascii="Courier New" w:hAnsi="Courier New" w:cs="Courier New"/>
          <w:noProof/>
          <w:lang w:eastAsia="de-DE"/>
        </w:rPr>
        <w:drawing>
          <wp:inline distT="0" distB="0" distL="0" distR="0" wp14:anchorId="26181125" wp14:editId="04567F07">
            <wp:extent cx="2938089" cy="1653872"/>
            <wp:effectExtent l="0" t="0" r="0" b="3810"/>
            <wp:docPr id="1" name="Grafik 1" descr="C:\Users\Jack\Desktop\Heutrocknungsanlage\Bilder\Anlage\20160903_11244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ck\Desktop\Heutrocknungsanlage\Bilder\Anlage\20160903_112449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8018" cy="1653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6361" w:rsidRPr="00106070" w:rsidRDefault="00AF15A4" w:rsidP="008F02EA">
      <w:pPr>
        <w:pStyle w:val="berschrift2"/>
        <w:numPr>
          <w:ilvl w:val="0"/>
          <w:numId w:val="2"/>
        </w:numPr>
        <w:rPr>
          <w:rFonts w:ascii="Courier New" w:hAnsi="Courier New" w:cs="Courier New"/>
        </w:rPr>
      </w:pPr>
      <w:r w:rsidRPr="00106070">
        <w:rPr>
          <w:rFonts w:ascii="Courier New" w:hAnsi="Courier New" w:cs="Courier New"/>
        </w:rPr>
        <w:t>Installation und Anschluss der Geräte</w:t>
      </w:r>
    </w:p>
    <w:p w:rsidR="008E549E" w:rsidRDefault="00251D45" w:rsidP="00E23F60">
      <w:pPr>
        <w:ind w:left="360"/>
        <w:rPr>
          <w:rFonts w:ascii="Courier New" w:hAnsi="Courier New" w:cs="Courier New"/>
        </w:rPr>
      </w:pPr>
      <w:r w:rsidRPr="00106070">
        <w:rPr>
          <w:rFonts w:ascii="Courier New" w:hAnsi="Courier New" w:cs="Courier New"/>
        </w:rPr>
        <w:t xml:space="preserve">Montieren </w:t>
      </w:r>
      <w:r w:rsidR="00882A67">
        <w:rPr>
          <w:rFonts w:ascii="Courier New" w:hAnsi="Courier New" w:cs="Courier New"/>
        </w:rPr>
        <w:t>Sie</w:t>
      </w:r>
      <w:r w:rsidR="00A008D1" w:rsidRPr="00106070">
        <w:rPr>
          <w:rFonts w:ascii="Courier New" w:hAnsi="Courier New" w:cs="Courier New"/>
        </w:rPr>
        <w:t xml:space="preserve"> </w:t>
      </w:r>
      <w:r w:rsidRPr="00106070">
        <w:rPr>
          <w:rFonts w:ascii="Courier New" w:hAnsi="Courier New" w:cs="Courier New"/>
        </w:rPr>
        <w:t>den Hauptkontroller fest an eine Wand</w:t>
      </w:r>
      <w:r w:rsidR="00AB0CE9" w:rsidRPr="00106070">
        <w:rPr>
          <w:rFonts w:ascii="Courier New" w:hAnsi="Courier New" w:cs="Courier New"/>
        </w:rPr>
        <w:t xml:space="preserve"> </w:t>
      </w:r>
      <w:r w:rsidR="00C574AC">
        <w:rPr>
          <w:rFonts w:ascii="Courier New" w:hAnsi="Courier New" w:cs="Courier New"/>
        </w:rPr>
        <w:t xml:space="preserve">und schließen </w:t>
      </w:r>
      <w:r w:rsidR="00882A67">
        <w:rPr>
          <w:rFonts w:ascii="Courier New" w:hAnsi="Courier New" w:cs="Courier New"/>
        </w:rPr>
        <w:t>Sie</w:t>
      </w:r>
      <w:r w:rsidR="00C574AC">
        <w:rPr>
          <w:rFonts w:ascii="Courier New" w:hAnsi="Courier New" w:cs="Courier New"/>
        </w:rPr>
        <w:t xml:space="preserve"> das Gerät mit Hilfe des Micro-USB Kabels an die Netzspannung (220V) an.</w:t>
      </w:r>
      <w:r w:rsidR="00EC567D">
        <w:rPr>
          <w:rFonts w:ascii="Courier New" w:hAnsi="Courier New" w:cs="Courier New"/>
        </w:rPr>
        <w:t xml:space="preserve"> </w:t>
      </w:r>
    </w:p>
    <w:p w:rsidR="00E23F60" w:rsidRPr="00106070" w:rsidRDefault="00E23F60" w:rsidP="00E23F60">
      <w:pPr>
        <w:ind w:left="360"/>
        <w:rPr>
          <w:rFonts w:ascii="Courier New" w:hAnsi="Courier New" w:cs="Courier New"/>
        </w:rPr>
      </w:pPr>
      <w:r w:rsidRPr="00106070">
        <w:rPr>
          <w:rFonts w:ascii="Courier New" w:hAnsi="Courier New" w:cs="Courier New"/>
        </w:rPr>
        <w:t xml:space="preserve">Montieren </w:t>
      </w:r>
      <w:r w:rsidR="00882A67">
        <w:rPr>
          <w:rFonts w:ascii="Courier New" w:hAnsi="Courier New" w:cs="Courier New"/>
        </w:rPr>
        <w:t>Sie</w:t>
      </w:r>
      <w:r w:rsidRPr="00106070">
        <w:rPr>
          <w:rFonts w:ascii="Courier New" w:hAnsi="Courier New" w:cs="Courier New"/>
        </w:rPr>
        <w:t xml:space="preserve"> </w:t>
      </w:r>
      <w:r w:rsidR="005C0313" w:rsidRPr="00106070">
        <w:rPr>
          <w:rFonts w:ascii="Courier New" w:hAnsi="Courier New" w:cs="Courier New"/>
        </w:rPr>
        <w:t xml:space="preserve">den Sensor: „Dach“ </w:t>
      </w:r>
      <w:r w:rsidR="006A623D" w:rsidRPr="00106070">
        <w:rPr>
          <w:rFonts w:ascii="Courier New" w:hAnsi="Courier New" w:cs="Courier New"/>
        </w:rPr>
        <w:t xml:space="preserve">an einer geeigneten Stelle </w:t>
      </w:r>
      <w:r w:rsidR="006A4197" w:rsidRPr="00106070">
        <w:rPr>
          <w:rFonts w:ascii="Courier New" w:hAnsi="Courier New" w:cs="Courier New"/>
        </w:rPr>
        <w:t xml:space="preserve">im Dach, </w:t>
      </w:r>
      <w:r w:rsidR="00AE46B3" w:rsidRPr="00106070">
        <w:rPr>
          <w:rFonts w:ascii="Courier New" w:hAnsi="Courier New" w:cs="Courier New"/>
        </w:rPr>
        <w:t>um die Vorwärmung der Luft zu messen.</w:t>
      </w:r>
      <w:r w:rsidR="005F3140" w:rsidRPr="00106070">
        <w:rPr>
          <w:rFonts w:ascii="Courier New" w:hAnsi="Courier New" w:cs="Courier New"/>
        </w:rPr>
        <w:t xml:space="preserve"> Verbinden </w:t>
      </w:r>
      <w:r w:rsidR="00882A67">
        <w:rPr>
          <w:rFonts w:ascii="Courier New" w:hAnsi="Courier New" w:cs="Courier New"/>
        </w:rPr>
        <w:t>Sie</w:t>
      </w:r>
      <w:r w:rsidR="005F3140" w:rsidRPr="00106070">
        <w:rPr>
          <w:rFonts w:ascii="Courier New" w:hAnsi="Courier New" w:cs="Courier New"/>
        </w:rPr>
        <w:t xml:space="preserve"> den Sensor mit dem 5V Netzteil.</w:t>
      </w:r>
    </w:p>
    <w:p w:rsidR="004C20E4" w:rsidRPr="00106070" w:rsidRDefault="002979E4" w:rsidP="004C20E4">
      <w:pPr>
        <w:ind w:left="360"/>
        <w:rPr>
          <w:rFonts w:ascii="Courier New" w:hAnsi="Courier New" w:cs="Courier New"/>
        </w:rPr>
      </w:pPr>
      <w:r w:rsidRPr="00106070">
        <w:rPr>
          <w:rFonts w:ascii="Courier New" w:hAnsi="Courier New" w:cs="Courier New"/>
        </w:rPr>
        <w:t xml:space="preserve">Montieren </w:t>
      </w:r>
      <w:r w:rsidR="00882A67">
        <w:rPr>
          <w:rFonts w:ascii="Courier New" w:hAnsi="Courier New" w:cs="Courier New"/>
        </w:rPr>
        <w:t>Sie</w:t>
      </w:r>
      <w:r w:rsidRPr="00106070">
        <w:rPr>
          <w:rFonts w:ascii="Courier New" w:hAnsi="Courier New" w:cs="Courier New"/>
        </w:rPr>
        <w:t xml:space="preserve"> den Sensor: „</w:t>
      </w:r>
      <w:r w:rsidR="00146A8B" w:rsidRPr="00106070">
        <w:rPr>
          <w:rFonts w:ascii="Courier New" w:hAnsi="Courier New" w:cs="Courier New"/>
        </w:rPr>
        <w:t>Außen</w:t>
      </w:r>
      <w:r w:rsidRPr="00106070">
        <w:rPr>
          <w:rFonts w:ascii="Courier New" w:hAnsi="Courier New" w:cs="Courier New"/>
        </w:rPr>
        <w:t>“ an einer geeigneten Stelle</w:t>
      </w:r>
      <w:r w:rsidR="009A6D90" w:rsidRPr="00106070">
        <w:rPr>
          <w:rFonts w:ascii="Courier New" w:hAnsi="Courier New" w:cs="Courier New"/>
        </w:rPr>
        <w:t xml:space="preserve"> an der Hauswand</w:t>
      </w:r>
      <w:r w:rsidRPr="00106070">
        <w:rPr>
          <w:rFonts w:ascii="Courier New" w:hAnsi="Courier New" w:cs="Courier New"/>
        </w:rPr>
        <w:t>, um die</w:t>
      </w:r>
      <w:r w:rsidR="004A2AA2" w:rsidRPr="00106070">
        <w:rPr>
          <w:rFonts w:ascii="Courier New" w:hAnsi="Courier New" w:cs="Courier New"/>
        </w:rPr>
        <w:t xml:space="preserve"> Außentemperatur</w:t>
      </w:r>
      <w:r w:rsidRPr="00106070">
        <w:rPr>
          <w:rFonts w:ascii="Courier New" w:hAnsi="Courier New" w:cs="Courier New"/>
        </w:rPr>
        <w:t xml:space="preserve"> der Luft zu messen. Verbinden </w:t>
      </w:r>
      <w:r w:rsidR="00882A67">
        <w:rPr>
          <w:rFonts w:ascii="Courier New" w:hAnsi="Courier New" w:cs="Courier New"/>
        </w:rPr>
        <w:t>Sie</w:t>
      </w:r>
      <w:r w:rsidRPr="00106070">
        <w:rPr>
          <w:rFonts w:ascii="Courier New" w:hAnsi="Courier New" w:cs="Courier New"/>
        </w:rPr>
        <w:t xml:space="preserve"> den Sensor mit dem 5V Netzteil.</w:t>
      </w:r>
      <w:r w:rsidR="00A84CC4" w:rsidRPr="00106070">
        <w:rPr>
          <w:rFonts w:ascii="Courier New" w:hAnsi="Courier New" w:cs="Courier New"/>
        </w:rPr>
        <w:t xml:space="preserve"> </w:t>
      </w:r>
      <w:r w:rsidR="00A84CC4" w:rsidRPr="00106070">
        <w:rPr>
          <w:rFonts w:ascii="Courier New" w:hAnsi="Courier New" w:cs="Courier New"/>
          <w:b/>
        </w:rPr>
        <w:t>Achtung</w:t>
      </w:r>
      <w:r w:rsidR="00A84CC4" w:rsidRPr="00106070">
        <w:rPr>
          <w:rFonts w:ascii="Courier New" w:hAnsi="Courier New" w:cs="Courier New"/>
        </w:rPr>
        <w:t>: Der Sensor sollte in jedem Fall vor direkter Sonneneinstrahlung</w:t>
      </w:r>
      <w:r w:rsidR="00F24CF1" w:rsidRPr="00106070">
        <w:rPr>
          <w:rFonts w:ascii="Courier New" w:hAnsi="Courier New" w:cs="Courier New"/>
        </w:rPr>
        <w:t xml:space="preserve"> und Spritzwasser</w:t>
      </w:r>
      <w:r w:rsidR="00A84CC4" w:rsidRPr="00106070">
        <w:rPr>
          <w:rFonts w:ascii="Courier New" w:hAnsi="Courier New" w:cs="Courier New"/>
        </w:rPr>
        <w:t xml:space="preserve"> geschützt werden</w:t>
      </w:r>
      <w:r w:rsidR="00F24CF1" w:rsidRPr="00106070">
        <w:rPr>
          <w:rFonts w:ascii="Courier New" w:hAnsi="Courier New" w:cs="Courier New"/>
        </w:rPr>
        <w:t>.</w:t>
      </w:r>
    </w:p>
    <w:p w:rsidR="00B202A7" w:rsidRPr="00106070" w:rsidRDefault="00443337" w:rsidP="004C20E4">
      <w:pPr>
        <w:ind w:left="360"/>
        <w:rPr>
          <w:rFonts w:ascii="Courier New" w:hAnsi="Courier New" w:cs="Courier New"/>
        </w:rPr>
      </w:pPr>
      <w:r w:rsidRPr="00106070">
        <w:rPr>
          <w:rFonts w:ascii="Courier New" w:hAnsi="Courier New" w:cs="Courier New"/>
        </w:rPr>
        <w:t>Die Anlage ist nun betriebsbereit</w:t>
      </w:r>
      <w:r w:rsidR="00507CD7" w:rsidRPr="00106070">
        <w:rPr>
          <w:rFonts w:ascii="Courier New" w:hAnsi="Courier New" w:cs="Courier New"/>
        </w:rPr>
        <w:t>.</w:t>
      </w:r>
    </w:p>
    <w:p w:rsidR="00507CD7" w:rsidRPr="00106070" w:rsidRDefault="00B36A6A" w:rsidP="00B36A6A">
      <w:pPr>
        <w:pStyle w:val="berschrift2"/>
        <w:numPr>
          <w:ilvl w:val="0"/>
          <w:numId w:val="2"/>
        </w:numPr>
        <w:rPr>
          <w:rFonts w:ascii="Courier New" w:hAnsi="Courier New" w:cs="Courier New"/>
        </w:rPr>
      </w:pPr>
      <w:r w:rsidRPr="00106070">
        <w:rPr>
          <w:rFonts w:ascii="Courier New" w:hAnsi="Courier New" w:cs="Courier New"/>
        </w:rPr>
        <w:t>Bedienung der Anlage</w:t>
      </w:r>
    </w:p>
    <w:p w:rsidR="00E92032" w:rsidRDefault="006B0B11" w:rsidP="006852F9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Zum Abruf der Daten</w:t>
      </w:r>
      <w:r w:rsidR="008C2080">
        <w:rPr>
          <w:rFonts w:ascii="Courier New" w:hAnsi="Courier New" w:cs="Courier New"/>
        </w:rPr>
        <w:t xml:space="preserve"> benutzen </w:t>
      </w:r>
      <w:r w:rsidR="00882A67">
        <w:rPr>
          <w:rFonts w:ascii="Courier New" w:hAnsi="Courier New" w:cs="Courier New"/>
        </w:rPr>
        <w:t>Sie</w:t>
      </w:r>
      <w:r w:rsidR="008C2080">
        <w:rPr>
          <w:rFonts w:ascii="Courier New" w:hAnsi="Courier New" w:cs="Courier New"/>
        </w:rPr>
        <w:t xml:space="preserve"> bitte ein Mobiles und W-LAN fähiges </w:t>
      </w:r>
      <w:r w:rsidR="00CC032C">
        <w:rPr>
          <w:rFonts w:ascii="Courier New" w:hAnsi="Courier New" w:cs="Courier New"/>
        </w:rPr>
        <w:t>Gerät.</w:t>
      </w:r>
      <w:r w:rsidR="00185952">
        <w:rPr>
          <w:rFonts w:ascii="Courier New" w:hAnsi="Courier New" w:cs="Courier New"/>
        </w:rPr>
        <w:t xml:space="preserve"> (Handy, Tablet oder Notebook)</w:t>
      </w:r>
    </w:p>
    <w:p w:rsidR="00BC4C75" w:rsidRDefault="00DD562A" w:rsidP="006852F9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Verbinden </w:t>
      </w:r>
      <w:r w:rsidR="00882A67">
        <w:rPr>
          <w:rFonts w:ascii="Courier New" w:hAnsi="Courier New" w:cs="Courier New"/>
        </w:rPr>
        <w:t>Sie</w:t>
      </w:r>
      <w:r>
        <w:rPr>
          <w:rFonts w:ascii="Courier New" w:hAnsi="Courier New" w:cs="Courier New"/>
        </w:rPr>
        <w:t xml:space="preserve"> sich zunächst in der Nähe des Hauptcontrollers mit dem </w:t>
      </w:r>
      <w:r w:rsidR="004348D5">
        <w:rPr>
          <w:rFonts w:ascii="Courier New" w:hAnsi="Courier New" w:cs="Courier New"/>
        </w:rPr>
        <w:t>W-LAN-Hotspot.</w:t>
      </w:r>
      <w:r w:rsidR="009B040B">
        <w:rPr>
          <w:rFonts w:ascii="Courier New" w:hAnsi="Courier New" w:cs="Courier New"/>
        </w:rPr>
        <w:t xml:space="preserve"> Dazu</w:t>
      </w:r>
      <w:r w:rsidR="00770D4C">
        <w:rPr>
          <w:rFonts w:ascii="Courier New" w:hAnsi="Courier New" w:cs="Courier New"/>
        </w:rPr>
        <w:t xml:space="preserve"> benutzen </w:t>
      </w:r>
      <w:r w:rsidR="00882A67">
        <w:rPr>
          <w:rFonts w:ascii="Courier New" w:hAnsi="Courier New" w:cs="Courier New"/>
        </w:rPr>
        <w:t>Sie</w:t>
      </w:r>
      <w:r w:rsidR="00770D4C">
        <w:rPr>
          <w:rFonts w:ascii="Courier New" w:hAnsi="Courier New" w:cs="Courier New"/>
        </w:rPr>
        <w:t xml:space="preserve"> im Handy das Icon Einstellungen </w:t>
      </w:r>
      <w:r w:rsidR="00DA64AC">
        <w:rPr>
          <w:rFonts w:ascii="Courier New" w:hAnsi="Courier New" w:cs="Courier New"/>
        </w:rPr>
        <w:t>oder Settings</w:t>
      </w:r>
      <w:r w:rsidR="00182DB8">
        <w:rPr>
          <w:rFonts w:ascii="Courier New" w:hAnsi="Courier New" w:cs="Courier New"/>
        </w:rPr>
        <w:t>.</w:t>
      </w:r>
    </w:p>
    <w:p w:rsidR="00BC4C75" w:rsidRDefault="004348D5" w:rsidP="006852F9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BC4C75">
        <w:rPr>
          <w:rFonts w:ascii="Courier New" w:hAnsi="Courier New" w:cs="Courier New"/>
          <w:noProof/>
          <w:lang w:eastAsia="de-DE"/>
        </w:rPr>
        <w:drawing>
          <wp:inline distT="0" distB="0" distL="0" distR="0" wp14:anchorId="31A042AE" wp14:editId="6C2AD2D1">
            <wp:extent cx="1542553" cy="2738711"/>
            <wp:effectExtent l="0" t="0" r="635" b="5080"/>
            <wp:docPr id="4" name="Grafik 4" descr="C:\Users\Jack\Desktop\Heutrocknungsanlage\Bilder\Screenshots\Screenshot_20160903-104125_rs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ack\Desktop\Heutrocknungsanlage\Bilder\Screenshots\Screenshot_20160903-104125_rsz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5861" cy="274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5BC" w:rsidRDefault="004348D5" w:rsidP="006852F9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Der Name des W-LAN-Hotspots ist: „</w:t>
      </w:r>
      <w:r w:rsidRPr="00AB6944">
        <w:rPr>
          <w:rFonts w:ascii="Courier New" w:hAnsi="Courier New" w:cs="Courier New"/>
          <w:b/>
        </w:rPr>
        <w:t>RPI</w:t>
      </w:r>
      <w:r>
        <w:rPr>
          <w:rFonts w:ascii="Courier New" w:hAnsi="Courier New" w:cs="Courier New"/>
        </w:rPr>
        <w:t>“</w:t>
      </w:r>
      <w:r w:rsidR="005E72E0">
        <w:rPr>
          <w:rFonts w:ascii="Courier New" w:hAnsi="Courier New" w:cs="Courier New"/>
        </w:rPr>
        <w:t>.</w:t>
      </w:r>
      <w:r w:rsidR="0080087F">
        <w:rPr>
          <w:rFonts w:ascii="Courier New" w:hAnsi="Courier New" w:cs="Courier New"/>
        </w:rPr>
        <w:t xml:space="preserve"> Geben </w:t>
      </w:r>
      <w:r w:rsidR="00882A67">
        <w:rPr>
          <w:rFonts w:ascii="Courier New" w:hAnsi="Courier New" w:cs="Courier New"/>
        </w:rPr>
        <w:t>Sie</w:t>
      </w:r>
      <w:r w:rsidR="0080087F">
        <w:rPr>
          <w:rFonts w:ascii="Courier New" w:hAnsi="Courier New" w:cs="Courier New"/>
        </w:rPr>
        <w:t xml:space="preserve"> das Password: „</w:t>
      </w:r>
      <w:r w:rsidR="0080087F" w:rsidRPr="001D1BDB">
        <w:rPr>
          <w:rFonts w:ascii="Courier New" w:hAnsi="Courier New" w:cs="Courier New"/>
          <w:b/>
        </w:rPr>
        <w:t>rpi123rpi123</w:t>
      </w:r>
      <w:r w:rsidR="0080087F">
        <w:rPr>
          <w:rFonts w:ascii="Courier New" w:hAnsi="Courier New" w:cs="Courier New"/>
        </w:rPr>
        <w:t>“ an.</w:t>
      </w:r>
      <w:r w:rsidR="0080087F" w:rsidRPr="00106070">
        <w:rPr>
          <w:rFonts w:ascii="Courier New" w:hAnsi="Courier New" w:cs="Courier New"/>
        </w:rPr>
        <w:t xml:space="preserve"> </w:t>
      </w:r>
      <w:r w:rsidR="00B2114F">
        <w:rPr>
          <w:rFonts w:ascii="Courier New" w:hAnsi="Courier New" w:cs="Courier New"/>
        </w:rPr>
        <w:t xml:space="preserve">Der Prozess ist erfolgreich, wenn ihr Gerät </w:t>
      </w:r>
      <w:r w:rsidR="00D47BC8">
        <w:rPr>
          <w:rFonts w:ascii="Courier New" w:hAnsi="Courier New" w:cs="Courier New"/>
        </w:rPr>
        <w:t xml:space="preserve">meldet </w:t>
      </w:r>
      <w:r w:rsidR="006874DB">
        <w:rPr>
          <w:rFonts w:ascii="Courier New" w:hAnsi="Courier New" w:cs="Courier New"/>
        </w:rPr>
        <w:t>„</w:t>
      </w:r>
      <w:r w:rsidR="00D47BC8" w:rsidRPr="006874DB">
        <w:rPr>
          <w:rFonts w:ascii="Courier New" w:hAnsi="Courier New" w:cs="Courier New"/>
          <w:b/>
        </w:rPr>
        <w:t>Verbunden</w:t>
      </w:r>
      <w:r w:rsidR="006874DB">
        <w:rPr>
          <w:rFonts w:ascii="Courier New" w:hAnsi="Courier New" w:cs="Courier New"/>
          <w:b/>
        </w:rPr>
        <w:t>“</w:t>
      </w:r>
      <w:r w:rsidR="00D47BC8">
        <w:rPr>
          <w:rFonts w:ascii="Courier New" w:hAnsi="Courier New" w:cs="Courier New"/>
        </w:rPr>
        <w:t>.</w:t>
      </w:r>
    </w:p>
    <w:p w:rsidR="009A23BB" w:rsidRDefault="002461DF" w:rsidP="006852F9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Öffnen </w:t>
      </w:r>
      <w:r w:rsidR="00882A67">
        <w:rPr>
          <w:rFonts w:ascii="Courier New" w:hAnsi="Courier New" w:cs="Courier New"/>
        </w:rPr>
        <w:t>Sie</w:t>
      </w:r>
      <w:r>
        <w:rPr>
          <w:rFonts w:ascii="Courier New" w:hAnsi="Courier New" w:cs="Courier New"/>
        </w:rPr>
        <w:t xml:space="preserve"> den Browser </w:t>
      </w:r>
      <w:r w:rsidR="00415ADF">
        <w:rPr>
          <w:rFonts w:ascii="Courier New" w:hAnsi="Courier New" w:cs="Courier New"/>
        </w:rPr>
        <w:t>(Firefox oder C</w:t>
      </w:r>
      <w:r w:rsidR="004A248E">
        <w:rPr>
          <w:rFonts w:ascii="Courier New" w:hAnsi="Courier New" w:cs="Courier New"/>
        </w:rPr>
        <w:t>h</w:t>
      </w:r>
      <w:r w:rsidR="00415ADF">
        <w:rPr>
          <w:rFonts w:ascii="Courier New" w:hAnsi="Courier New" w:cs="Courier New"/>
        </w:rPr>
        <w:t>rome etc…</w:t>
      </w:r>
      <w:r w:rsidR="00F525D2">
        <w:rPr>
          <w:rFonts w:ascii="Courier New" w:hAnsi="Courier New" w:cs="Courier New"/>
        </w:rPr>
        <w:t>)</w:t>
      </w:r>
      <w:r w:rsidR="00F27E8F">
        <w:rPr>
          <w:rFonts w:ascii="Courier New" w:hAnsi="Courier New" w:cs="Courier New"/>
        </w:rPr>
        <w:t xml:space="preserve"> und navigieren </w:t>
      </w:r>
      <w:r w:rsidR="00882A67">
        <w:rPr>
          <w:rFonts w:ascii="Courier New" w:hAnsi="Courier New" w:cs="Courier New"/>
        </w:rPr>
        <w:t>Sie</w:t>
      </w:r>
      <w:r w:rsidR="00F27E8F">
        <w:rPr>
          <w:rFonts w:ascii="Courier New" w:hAnsi="Courier New" w:cs="Courier New"/>
        </w:rPr>
        <w:t xml:space="preserve"> die Webseite: „</w:t>
      </w:r>
      <w:r w:rsidR="00F27E8F" w:rsidRPr="0084291F">
        <w:rPr>
          <w:rFonts w:ascii="Courier New" w:hAnsi="Courier New" w:cs="Courier New"/>
          <w:b/>
        </w:rPr>
        <w:t>heuanlage.com</w:t>
      </w:r>
      <w:r w:rsidR="00F27E8F">
        <w:rPr>
          <w:rFonts w:ascii="Courier New" w:hAnsi="Courier New" w:cs="Courier New"/>
        </w:rPr>
        <w:t>“ an.</w:t>
      </w:r>
    </w:p>
    <w:p w:rsidR="00EE478C" w:rsidRDefault="0082286F" w:rsidP="00EE478C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Möglicher Fehler:</w:t>
      </w:r>
      <w:r>
        <w:rPr>
          <w:rFonts w:ascii="Courier New" w:hAnsi="Courier New" w:cs="Courier New"/>
        </w:rPr>
        <w:t xml:space="preserve"> </w:t>
      </w:r>
      <w:r w:rsidR="005F7C0E">
        <w:rPr>
          <w:rFonts w:ascii="Courier New" w:hAnsi="Courier New" w:cs="Courier New"/>
        </w:rPr>
        <w:t xml:space="preserve">Ggf. </w:t>
      </w:r>
      <w:r w:rsidR="00BA21D1">
        <w:rPr>
          <w:rFonts w:ascii="Courier New" w:hAnsi="Courier New" w:cs="Courier New"/>
        </w:rPr>
        <w:t>führt die Einstellung Mobiler Datenverkehr „</w:t>
      </w:r>
      <w:r w:rsidR="00BA21D1" w:rsidRPr="00BA21D1">
        <w:rPr>
          <w:rFonts w:ascii="Courier New" w:hAnsi="Courier New" w:cs="Courier New"/>
          <w:b/>
        </w:rPr>
        <w:t>an</w:t>
      </w:r>
      <w:r w:rsidR="00BA21D1">
        <w:rPr>
          <w:rFonts w:ascii="Courier New" w:hAnsi="Courier New" w:cs="Courier New"/>
        </w:rPr>
        <w:t>“</w:t>
      </w:r>
      <w:r w:rsidR="00320910">
        <w:rPr>
          <w:rFonts w:ascii="Courier New" w:hAnsi="Courier New" w:cs="Courier New"/>
        </w:rPr>
        <w:t xml:space="preserve"> zu der Fehlermeldung „</w:t>
      </w:r>
      <w:r w:rsidR="00320910">
        <w:rPr>
          <w:rFonts w:ascii="Courier New" w:hAnsi="Courier New" w:cs="Courier New"/>
          <w:b/>
        </w:rPr>
        <w:t>Webseite nicht erreichbar</w:t>
      </w:r>
      <w:r w:rsidR="00320910">
        <w:rPr>
          <w:rFonts w:ascii="Courier New" w:hAnsi="Courier New" w:cs="Courier New"/>
        </w:rPr>
        <w:t>“.</w:t>
      </w:r>
      <w:r w:rsidR="00A033FD">
        <w:rPr>
          <w:rFonts w:ascii="Courier New" w:hAnsi="Courier New" w:cs="Courier New"/>
        </w:rPr>
        <w:t xml:space="preserve"> </w:t>
      </w:r>
      <w:r w:rsidR="00A033FD" w:rsidRPr="00554978">
        <w:rPr>
          <w:rFonts w:ascii="Courier New" w:hAnsi="Courier New" w:cs="Courier New"/>
          <w:b/>
        </w:rPr>
        <w:t>Abhilfe</w:t>
      </w:r>
      <w:r w:rsidR="00A033FD">
        <w:rPr>
          <w:rFonts w:ascii="Courier New" w:hAnsi="Courier New" w:cs="Courier New"/>
        </w:rPr>
        <w:t xml:space="preserve">: </w:t>
      </w:r>
      <w:r w:rsidR="00554978">
        <w:rPr>
          <w:rFonts w:ascii="Courier New" w:hAnsi="Courier New" w:cs="Courier New"/>
        </w:rPr>
        <w:t>Mobilen Datenverkehr abschalten und erneut „</w:t>
      </w:r>
      <w:r w:rsidR="00554978">
        <w:rPr>
          <w:rFonts w:ascii="Courier New" w:hAnsi="Courier New" w:cs="Courier New"/>
          <w:b/>
        </w:rPr>
        <w:t>heuanlage.com</w:t>
      </w:r>
      <w:r w:rsidR="00554978">
        <w:rPr>
          <w:rFonts w:ascii="Courier New" w:hAnsi="Courier New" w:cs="Courier New"/>
        </w:rPr>
        <w:t>“ aufrufen.</w:t>
      </w:r>
    </w:p>
    <w:p w:rsidR="00EE478C" w:rsidRDefault="00EE478C" w:rsidP="00EE478C">
      <w:r>
        <w:br w:type="page"/>
      </w:r>
    </w:p>
    <w:p w:rsidR="00F97DC8" w:rsidRPr="00554978" w:rsidRDefault="009E3D97" w:rsidP="00EE478C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Wenn die Verbindung </w:t>
      </w:r>
      <w:r w:rsidR="005A78B1">
        <w:rPr>
          <w:rFonts w:ascii="Courier New" w:hAnsi="Courier New" w:cs="Courier New"/>
        </w:rPr>
        <w:t xml:space="preserve">gefunden wurde, </w:t>
      </w:r>
      <w:r w:rsidR="005C487A">
        <w:rPr>
          <w:rFonts w:ascii="Courier New" w:hAnsi="Courier New" w:cs="Courier New"/>
        </w:rPr>
        <w:t>ergibt sich das folgende Bild:</w:t>
      </w:r>
      <w:bookmarkStart w:id="0" w:name="_GoBack"/>
      <w:bookmarkEnd w:id="0"/>
    </w:p>
    <w:p w:rsidR="00353A70" w:rsidRDefault="009A23BB" w:rsidP="006852F9">
      <w:pPr>
        <w:ind w:left="360"/>
        <w:rPr>
          <w:rFonts w:ascii="Courier New" w:hAnsi="Courier New" w:cs="Courier New"/>
        </w:rPr>
      </w:pPr>
      <w:r w:rsidRPr="009A23BB">
        <w:rPr>
          <w:rFonts w:ascii="Courier New" w:hAnsi="Courier New" w:cs="Courier New"/>
          <w:noProof/>
          <w:lang w:eastAsia="de-DE"/>
        </w:rPr>
        <w:t xml:space="preserve"> </w:t>
      </w:r>
      <w:r>
        <w:rPr>
          <w:rFonts w:ascii="Courier New" w:hAnsi="Courier New" w:cs="Courier New"/>
          <w:noProof/>
          <w:lang w:eastAsia="de-DE"/>
        </w:rPr>
        <w:drawing>
          <wp:inline distT="0" distB="0" distL="0" distR="0" wp14:anchorId="67B9C34F" wp14:editId="5C868E0E">
            <wp:extent cx="1693492" cy="3009014"/>
            <wp:effectExtent l="0" t="0" r="2540" b="1270"/>
            <wp:docPr id="7" name="Grafik 7" descr="C:\Users\Jack\Desktop\Heutrocknungsanlage\Bilder\Screenshots\Screenshot_20160903-1038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ack\Desktop\Heutrocknungsanlage\Bilder\Screenshots\Screenshot_20160903-103830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6493" cy="3014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9B5" w:rsidRDefault="00F13729" w:rsidP="006852F9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Fertig!</w:t>
      </w:r>
      <w:r w:rsidR="00814252">
        <w:rPr>
          <w:rFonts w:ascii="Courier New" w:hAnsi="Courier New" w:cs="Courier New"/>
        </w:rPr>
        <w:t xml:space="preserve"> </w:t>
      </w:r>
      <w:r w:rsidR="009D7ECB">
        <w:rPr>
          <w:rFonts w:ascii="Courier New" w:hAnsi="Courier New" w:cs="Courier New"/>
        </w:rPr>
        <w:t>–</w:t>
      </w:r>
      <w:r w:rsidR="00814252">
        <w:rPr>
          <w:rFonts w:ascii="Courier New" w:hAnsi="Courier New" w:cs="Courier New"/>
        </w:rPr>
        <w:t xml:space="preserve"> </w:t>
      </w:r>
      <w:r w:rsidR="00882A67">
        <w:rPr>
          <w:rFonts w:ascii="Courier New" w:hAnsi="Courier New" w:cs="Courier New"/>
        </w:rPr>
        <w:t>Sie</w:t>
      </w:r>
      <w:r w:rsidR="009D7ECB">
        <w:rPr>
          <w:rFonts w:ascii="Courier New" w:hAnsi="Courier New" w:cs="Courier New"/>
        </w:rPr>
        <w:t xml:space="preserve"> sehen nur </w:t>
      </w:r>
      <w:r w:rsidR="000C0877">
        <w:rPr>
          <w:rFonts w:ascii="Courier New" w:hAnsi="Courier New" w:cs="Courier New"/>
        </w:rPr>
        <w:t>alle erforderlichen Daten</w:t>
      </w:r>
      <w:r w:rsidR="00BA1C2B">
        <w:rPr>
          <w:rFonts w:ascii="Courier New" w:hAnsi="Courier New" w:cs="Courier New"/>
        </w:rPr>
        <w:t xml:space="preserve"> zur manuellen Steuerung ihrer </w:t>
      </w:r>
      <w:proofErr w:type="spellStart"/>
      <w:r w:rsidR="00BA1C2B">
        <w:rPr>
          <w:rFonts w:ascii="Courier New" w:hAnsi="Courier New" w:cs="Courier New"/>
        </w:rPr>
        <w:t>Lüfungsanlage</w:t>
      </w:r>
      <w:proofErr w:type="spellEnd"/>
      <w:r w:rsidR="00BA1C2B">
        <w:rPr>
          <w:rFonts w:ascii="Courier New" w:hAnsi="Courier New" w:cs="Courier New"/>
        </w:rPr>
        <w:t>.</w:t>
      </w:r>
    </w:p>
    <w:p w:rsidR="00527F9D" w:rsidRDefault="000559B5" w:rsidP="006852F9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de-DE"/>
        </w:rPr>
        <w:drawing>
          <wp:inline distT="0" distB="0" distL="0" distR="0">
            <wp:extent cx="2339163" cy="4157057"/>
            <wp:effectExtent l="0" t="0" r="4445" b="0"/>
            <wp:docPr id="9" name="Grafik 9" descr="C:\Users\Jack\Desktop\Heutrocknungsanlage\Bilder\Screenshots\Screenshot_20160903-1039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Jack\Desktop\Heutrocknungsanlage\Bilder\Screenshots\Screenshot_20160903-103946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197" cy="4157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noProof/>
          <w:lang w:eastAsia="de-D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2576830</wp:posOffset>
            </wp:positionH>
            <wp:positionV relativeFrom="paragraph">
              <wp:posOffset>3810</wp:posOffset>
            </wp:positionV>
            <wp:extent cx="2402840" cy="4270375"/>
            <wp:effectExtent l="0" t="0" r="0" b="0"/>
            <wp:wrapNone/>
            <wp:docPr id="8" name="Grafik 8" descr="C:\Users\Jack\Desktop\Heutrocknungsanlage\Bilder\Screenshots\Screenshot_20160903-1120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ack\Desktop\Heutrocknungsanlage\Bilder\Screenshots\Screenshot_20160903-112014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2840" cy="427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3036A" w:rsidRPr="00106070" w:rsidRDefault="00E3036A" w:rsidP="006852F9">
      <w:pPr>
        <w:ind w:left="360"/>
        <w:rPr>
          <w:rFonts w:ascii="Courier New" w:hAnsi="Courier New" w:cs="Courier New"/>
        </w:rPr>
      </w:pPr>
    </w:p>
    <w:sectPr w:rsidR="00E3036A" w:rsidRPr="00106070">
      <w:headerReference w:type="default" r:id="rId14"/>
      <w:footerReference w:type="default" r:id="rId15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5454" w:rsidRDefault="00795454" w:rsidP="00DC1A60">
      <w:pPr>
        <w:spacing w:after="0" w:line="240" w:lineRule="auto"/>
      </w:pPr>
      <w:r>
        <w:separator/>
      </w:r>
    </w:p>
  </w:endnote>
  <w:endnote w:type="continuationSeparator" w:id="0">
    <w:p w:rsidR="00795454" w:rsidRDefault="00795454" w:rsidP="00DC1A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Courier New" w:hAnsi="Courier New" w:cs="Courier New"/>
      </w:rPr>
      <w:id w:val="1278600566"/>
      <w:docPartObj>
        <w:docPartGallery w:val="Page Numbers (Bottom of Page)"/>
        <w:docPartUnique/>
      </w:docPartObj>
    </w:sdtPr>
    <w:sdtEndPr/>
    <w:sdtContent>
      <w:p w:rsidR="009274F9" w:rsidRPr="00706D48" w:rsidRDefault="009274F9">
        <w:pPr>
          <w:pStyle w:val="Fuzeile"/>
          <w:jc w:val="center"/>
          <w:rPr>
            <w:rFonts w:ascii="Courier New" w:hAnsi="Courier New" w:cs="Courier New"/>
          </w:rPr>
        </w:pPr>
        <w:r w:rsidRPr="00706D48">
          <w:rPr>
            <w:rFonts w:ascii="Courier New" w:hAnsi="Courier New" w:cs="Courier New"/>
            <w:noProof/>
            <w:lang w:eastAsia="de-DE"/>
          </w:rPr>
          <mc:AlternateContent>
            <mc:Choice Requires="wps">
              <w:drawing>
                <wp:inline distT="0" distB="0" distL="0" distR="0" wp14:anchorId="6F857236" wp14:editId="6D7B81AB">
                  <wp:extent cx="5467350" cy="45085"/>
                  <wp:effectExtent l="9525" t="9525" r="0" b="2540"/>
                  <wp:docPr id="648" name="AutoForm 1" descr="Horizontal hel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934075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AutoForm 1" o:spid="_x0000_s1026" type="#_x0000_t110" alt="Horizontal hel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:rsidR="009274F9" w:rsidRPr="00706D48" w:rsidRDefault="009274F9">
        <w:pPr>
          <w:pStyle w:val="Fuzeile"/>
          <w:jc w:val="center"/>
          <w:rPr>
            <w:rFonts w:ascii="Courier New" w:hAnsi="Courier New" w:cs="Courier New"/>
          </w:rPr>
        </w:pPr>
        <w:r w:rsidRPr="00706D48">
          <w:rPr>
            <w:rFonts w:ascii="Courier New" w:hAnsi="Courier New" w:cs="Courier New"/>
          </w:rPr>
          <w:fldChar w:fldCharType="begin"/>
        </w:r>
        <w:r w:rsidRPr="00706D48">
          <w:rPr>
            <w:rFonts w:ascii="Courier New" w:hAnsi="Courier New" w:cs="Courier New"/>
          </w:rPr>
          <w:instrText>PAGE    \* MERGEFORMAT</w:instrText>
        </w:r>
        <w:r w:rsidRPr="00706D48">
          <w:rPr>
            <w:rFonts w:ascii="Courier New" w:hAnsi="Courier New" w:cs="Courier New"/>
          </w:rPr>
          <w:fldChar w:fldCharType="separate"/>
        </w:r>
        <w:r w:rsidR="00BD6A4C">
          <w:rPr>
            <w:rFonts w:ascii="Courier New" w:hAnsi="Courier New" w:cs="Courier New"/>
            <w:noProof/>
          </w:rPr>
          <w:t>3</w:t>
        </w:r>
        <w:r w:rsidRPr="00706D48">
          <w:rPr>
            <w:rFonts w:ascii="Courier New" w:hAnsi="Courier New" w:cs="Courier New"/>
          </w:rPr>
          <w:fldChar w:fldCharType="end"/>
        </w:r>
      </w:p>
    </w:sdtContent>
  </w:sdt>
  <w:p w:rsidR="009274F9" w:rsidRPr="00706D48" w:rsidRDefault="009274F9">
    <w:pPr>
      <w:pStyle w:val="Fuzeile"/>
      <w:rPr>
        <w:rFonts w:ascii="Courier New" w:hAnsi="Courier New" w:cs="Courier New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5454" w:rsidRDefault="00795454" w:rsidP="00DC1A60">
      <w:pPr>
        <w:spacing w:after="0" w:line="240" w:lineRule="auto"/>
      </w:pPr>
      <w:r>
        <w:separator/>
      </w:r>
    </w:p>
  </w:footnote>
  <w:footnote w:type="continuationSeparator" w:id="0">
    <w:p w:rsidR="00795454" w:rsidRDefault="00795454" w:rsidP="00DC1A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1A60" w:rsidRPr="00706D48" w:rsidRDefault="00DC1A60" w:rsidP="00DC1A60">
    <w:pPr>
      <w:pStyle w:val="Kopfzeile"/>
      <w:jc w:val="right"/>
      <w:rPr>
        <w:rFonts w:ascii="Courier New" w:hAnsi="Courier New" w:cs="Courier New"/>
      </w:rPr>
    </w:pPr>
    <w:r w:rsidRPr="00706D48">
      <w:rPr>
        <w:rFonts w:ascii="Courier New" w:hAnsi="Courier New" w:cs="Courier New"/>
      </w:rPr>
      <w:t>Mika Mampe</w:t>
    </w:r>
  </w:p>
  <w:p w:rsidR="00DC1A60" w:rsidRPr="00706D48" w:rsidRDefault="00706D48" w:rsidP="009274F9">
    <w:pPr>
      <w:pStyle w:val="Kopfzeile"/>
      <w:jc w:val="right"/>
      <w:rPr>
        <w:rFonts w:ascii="Courier New" w:hAnsi="Courier New" w:cs="Courier New"/>
      </w:rPr>
    </w:pPr>
    <w:r>
      <w:rPr>
        <w:rFonts w:ascii="Courier New" w:hAnsi="Courier New" w:cs="Courier New"/>
      </w:rPr>
      <w:t>12. Juni 2016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B150B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5146180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6361"/>
    <w:rsid w:val="000011EA"/>
    <w:rsid w:val="00012443"/>
    <w:rsid w:val="000366DE"/>
    <w:rsid w:val="000559B5"/>
    <w:rsid w:val="000C0877"/>
    <w:rsid w:val="000F6076"/>
    <w:rsid w:val="00106070"/>
    <w:rsid w:val="00146A8B"/>
    <w:rsid w:val="00182DB8"/>
    <w:rsid w:val="00185952"/>
    <w:rsid w:val="001D1BDB"/>
    <w:rsid w:val="001F3D8E"/>
    <w:rsid w:val="00223DE1"/>
    <w:rsid w:val="002305BC"/>
    <w:rsid w:val="002461DF"/>
    <w:rsid w:val="00251813"/>
    <w:rsid w:val="00251D45"/>
    <w:rsid w:val="002979E4"/>
    <w:rsid w:val="002B1BFE"/>
    <w:rsid w:val="002B419D"/>
    <w:rsid w:val="002C6926"/>
    <w:rsid w:val="00320910"/>
    <w:rsid w:val="00353A70"/>
    <w:rsid w:val="00384582"/>
    <w:rsid w:val="003A379A"/>
    <w:rsid w:val="003B7C31"/>
    <w:rsid w:val="003E4F06"/>
    <w:rsid w:val="00415ADF"/>
    <w:rsid w:val="00415EC1"/>
    <w:rsid w:val="004348D5"/>
    <w:rsid w:val="00443337"/>
    <w:rsid w:val="004550C5"/>
    <w:rsid w:val="00462DB7"/>
    <w:rsid w:val="004A248E"/>
    <w:rsid w:val="004A2AA2"/>
    <w:rsid w:val="004C20E4"/>
    <w:rsid w:val="004F50F0"/>
    <w:rsid w:val="00507CD7"/>
    <w:rsid w:val="00527F9D"/>
    <w:rsid w:val="00554978"/>
    <w:rsid w:val="005A70CB"/>
    <w:rsid w:val="005A78B1"/>
    <w:rsid w:val="005C0313"/>
    <w:rsid w:val="005C487A"/>
    <w:rsid w:val="005E72E0"/>
    <w:rsid w:val="005F3140"/>
    <w:rsid w:val="005F62D9"/>
    <w:rsid w:val="005F7C0E"/>
    <w:rsid w:val="00641BB6"/>
    <w:rsid w:val="0066100C"/>
    <w:rsid w:val="00666781"/>
    <w:rsid w:val="00677250"/>
    <w:rsid w:val="006852F9"/>
    <w:rsid w:val="006874DB"/>
    <w:rsid w:val="006940D3"/>
    <w:rsid w:val="006A4197"/>
    <w:rsid w:val="006A623D"/>
    <w:rsid w:val="006B0B11"/>
    <w:rsid w:val="00706D48"/>
    <w:rsid w:val="00741420"/>
    <w:rsid w:val="00770D4C"/>
    <w:rsid w:val="00795454"/>
    <w:rsid w:val="00797D08"/>
    <w:rsid w:val="007C6E14"/>
    <w:rsid w:val="007E05E4"/>
    <w:rsid w:val="0080087F"/>
    <w:rsid w:val="00814252"/>
    <w:rsid w:val="0082286F"/>
    <w:rsid w:val="0084291F"/>
    <w:rsid w:val="00882A67"/>
    <w:rsid w:val="008A3A3F"/>
    <w:rsid w:val="008B44B3"/>
    <w:rsid w:val="008C2080"/>
    <w:rsid w:val="008D6361"/>
    <w:rsid w:val="008E549E"/>
    <w:rsid w:val="008F02EA"/>
    <w:rsid w:val="00916DEB"/>
    <w:rsid w:val="009274F9"/>
    <w:rsid w:val="009448E5"/>
    <w:rsid w:val="009A23BB"/>
    <w:rsid w:val="009A6D90"/>
    <w:rsid w:val="009B040B"/>
    <w:rsid w:val="009D03B9"/>
    <w:rsid w:val="009D7ECB"/>
    <w:rsid w:val="009E3D97"/>
    <w:rsid w:val="009E67D0"/>
    <w:rsid w:val="00A008D1"/>
    <w:rsid w:val="00A033FD"/>
    <w:rsid w:val="00A208C3"/>
    <w:rsid w:val="00A3545B"/>
    <w:rsid w:val="00A84CC4"/>
    <w:rsid w:val="00AB0CE9"/>
    <w:rsid w:val="00AB6944"/>
    <w:rsid w:val="00AE46B3"/>
    <w:rsid w:val="00AF15A4"/>
    <w:rsid w:val="00B202A7"/>
    <w:rsid w:val="00B2114F"/>
    <w:rsid w:val="00B36A6A"/>
    <w:rsid w:val="00B43407"/>
    <w:rsid w:val="00B47443"/>
    <w:rsid w:val="00BA0D69"/>
    <w:rsid w:val="00BA1C2B"/>
    <w:rsid w:val="00BA21D1"/>
    <w:rsid w:val="00BA399A"/>
    <w:rsid w:val="00BC4C75"/>
    <w:rsid w:val="00BD6A4C"/>
    <w:rsid w:val="00C05115"/>
    <w:rsid w:val="00C4532D"/>
    <w:rsid w:val="00C574AC"/>
    <w:rsid w:val="00C74177"/>
    <w:rsid w:val="00CA3B18"/>
    <w:rsid w:val="00CC032C"/>
    <w:rsid w:val="00CC350D"/>
    <w:rsid w:val="00CD0858"/>
    <w:rsid w:val="00CE21DB"/>
    <w:rsid w:val="00CF2C49"/>
    <w:rsid w:val="00D47BC8"/>
    <w:rsid w:val="00D65A61"/>
    <w:rsid w:val="00D728C8"/>
    <w:rsid w:val="00D77414"/>
    <w:rsid w:val="00D8662C"/>
    <w:rsid w:val="00DA63F5"/>
    <w:rsid w:val="00DA64AC"/>
    <w:rsid w:val="00DC1A60"/>
    <w:rsid w:val="00DD1501"/>
    <w:rsid w:val="00DD562A"/>
    <w:rsid w:val="00DF603B"/>
    <w:rsid w:val="00E006C4"/>
    <w:rsid w:val="00E17CD0"/>
    <w:rsid w:val="00E23F60"/>
    <w:rsid w:val="00E3036A"/>
    <w:rsid w:val="00E92032"/>
    <w:rsid w:val="00E946BF"/>
    <w:rsid w:val="00EA6791"/>
    <w:rsid w:val="00EB53E1"/>
    <w:rsid w:val="00EC567D"/>
    <w:rsid w:val="00EE478C"/>
    <w:rsid w:val="00F13729"/>
    <w:rsid w:val="00F15A78"/>
    <w:rsid w:val="00F16BC9"/>
    <w:rsid w:val="00F24CF1"/>
    <w:rsid w:val="00F27E8F"/>
    <w:rsid w:val="00F47384"/>
    <w:rsid w:val="00F525D2"/>
    <w:rsid w:val="00F82A32"/>
    <w:rsid w:val="00F9663B"/>
    <w:rsid w:val="00F97DC8"/>
    <w:rsid w:val="00FA52F1"/>
    <w:rsid w:val="00FA694D"/>
    <w:rsid w:val="00FF209A"/>
    <w:rsid w:val="00FF6C26"/>
    <w:rsid w:val="00FF7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F02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F02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F02E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8F02E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8F02E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8F02E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8F02E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C1A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C1A60"/>
  </w:style>
  <w:style w:type="paragraph" w:styleId="Fuzeile">
    <w:name w:val="footer"/>
    <w:basedOn w:val="Standard"/>
    <w:link w:val="FuzeileZchn"/>
    <w:uiPriority w:val="99"/>
    <w:unhideWhenUsed/>
    <w:rsid w:val="00DC1A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C1A60"/>
  </w:style>
  <w:style w:type="paragraph" w:styleId="Titel">
    <w:name w:val="Title"/>
    <w:basedOn w:val="Standard"/>
    <w:next w:val="Standard"/>
    <w:link w:val="TitelZchn"/>
    <w:uiPriority w:val="10"/>
    <w:qFormat/>
    <w:rsid w:val="00DC1A6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DC1A6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8F02EA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8F02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F02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F02E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8F02E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8F02E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8F02E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8F02E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866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8662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F02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F02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F02E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8F02E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8F02E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8F02E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8F02E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C1A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C1A60"/>
  </w:style>
  <w:style w:type="paragraph" w:styleId="Fuzeile">
    <w:name w:val="footer"/>
    <w:basedOn w:val="Standard"/>
    <w:link w:val="FuzeileZchn"/>
    <w:uiPriority w:val="99"/>
    <w:unhideWhenUsed/>
    <w:rsid w:val="00DC1A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C1A60"/>
  </w:style>
  <w:style w:type="paragraph" w:styleId="Titel">
    <w:name w:val="Title"/>
    <w:basedOn w:val="Standard"/>
    <w:next w:val="Standard"/>
    <w:link w:val="TitelZchn"/>
    <w:uiPriority w:val="10"/>
    <w:qFormat/>
    <w:rsid w:val="00DC1A6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DC1A6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8F02EA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8F02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F02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F02E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8F02E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8F02E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8F02E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8F02E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866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866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k\Desktop\Template%202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 2.dotx</Template>
  <TotalTime>0</TotalTime>
  <Pages>1</Pages>
  <Words>261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</dc:creator>
  <cp:lastModifiedBy>Jack</cp:lastModifiedBy>
  <cp:revision>35</cp:revision>
  <cp:lastPrinted>2016-09-17T09:36:00Z</cp:lastPrinted>
  <dcterms:created xsi:type="dcterms:W3CDTF">2016-09-17T09:24:00Z</dcterms:created>
  <dcterms:modified xsi:type="dcterms:W3CDTF">2016-09-17T09:37:00Z</dcterms:modified>
</cp:coreProperties>
</file>